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12B19" w14:textId="07A7615A" w:rsidR="00FC73CA" w:rsidRDefault="00AE65BC">
      <w:pPr>
        <w:pStyle w:val="Name"/>
      </w:pPr>
      <w:r>
        <w:t>Iqra</w:t>
      </w:r>
    </w:p>
    <w:p w14:paraId="637F18C0" w14:textId="23C24FD9" w:rsidR="00FC73CA" w:rsidRDefault="00AE65BC">
      <w:pPr>
        <w:pStyle w:val="ContactInfo"/>
      </w:pPr>
      <w:r>
        <w:t>2849 Gali Bistiyan Kucha Chellan Darya Ganj New Delhi -2</w:t>
      </w:r>
    </w:p>
    <w:p w14:paraId="29D5C614" w14:textId="73057003" w:rsidR="00AE65BC" w:rsidRDefault="00AE65BC">
      <w:pPr>
        <w:pStyle w:val="ContactInfo"/>
      </w:pPr>
      <w:r>
        <w:t>9958413782</w:t>
      </w:r>
    </w:p>
    <w:p w14:paraId="51F05B2F" w14:textId="7B72600A" w:rsidR="00AE65BC" w:rsidRDefault="00AE65BC">
      <w:pPr>
        <w:pStyle w:val="ContactInfo"/>
      </w:pPr>
      <w:r>
        <w:t>Iqrashakir77@gmail.com</w:t>
      </w:r>
    </w:p>
    <w:sdt>
      <w:sdtPr>
        <w:id w:val="-1179423465"/>
        <w:placeholder>
          <w:docPart w:val="FD605FF9FCF2EF4F9A7AEB9B42A5D081"/>
        </w:placeholder>
        <w:temporary/>
        <w:showingPlcHdr/>
        <w15:appearance w15:val="hidden"/>
      </w:sdtPr>
      <w:sdtEndPr/>
      <w:sdtContent>
        <w:p w14:paraId="1DE56035" w14:textId="77777777" w:rsidR="00FC73CA" w:rsidRDefault="00A54D73">
          <w:pPr>
            <w:pStyle w:val="Heading1"/>
          </w:pPr>
          <w:r>
            <w:t>Objective</w:t>
          </w:r>
        </w:p>
      </w:sdtContent>
    </w:sdt>
    <w:p w14:paraId="6B6F7752" w14:textId="693C613C" w:rsidR="00B156FA" w:rsidRDefault="00B156FA">
      <w:r>
        <w:t xml:space="preserve"> Am looking to be the part of </w:t>
      </w:r>
      <w:r w:rsidR="00936010">
        <w:t>organization</w:t>
      </w:r>
      <w:r>
        <w:t xml:space="preserve"> that will provide me a competent Atmosphere which will help me in growth professionally.</w:t>
      </w:r>
    </w:p>
    <w:p w14:paraId="2E41648C" w14:textId="77777777" w:rsidR="00B156FA" w:rsidRDefault="00B156FA"/>
    <w:p w14:paraId="0ED76AEE" w14:textId="1DD5990F" w:rsidR="00B156FA" w:rsidRDefault="00B156FA"/>
    <w:p w14:paraId="58D2F0DE" w14:textId="02040C83" w:rsidR="00FC73CA" w:rsidRDefault="009D4DCA" w:rsidP="007E2A0E">
      <w:pPr>
        <w:pStyle w:val="Heading1"/>
      </w:pPr>
      <w:r>
        <w:t xml:space="preserve">experience </w:t>
      </w:r>
    </w:p>
    <w:p w14:paraId="40159BD0" w14:textId="0C72D511" w:rsidR="004D286B" w:rsidRDefault="009D4DCA">
      <w:r>
        <w:t xml:space="preserve">Currently </w:t>
      </w:r>
      <w:r w:rsidR="004D286B">
        <w:t>Work</w:t>
      </w:r>
      <w:r w:rsidR="00AE2B48">
        <w:t xml:space="preserve"> </w:t>
      </w:r>
      <w:r w:rsidR="004D286B">
        <w:t xml:space="preserve">as a Guest Faculty </w:t>
      </w:r>
      <w:r w:rsidR="00AE2B48">
        <w:t xml:space="preserve">at NCWEB Delhi University </w:t>
      </w:r>
      <w:r w:rsidR="002A1228">
        <w:t xml:space="preserve">(Mata Sundri College For Women) in Political Science Department </w:t>
      </w:r>
      <w:r w:rsidR="007E2A0E">
        <w:t>(International Relations)</w:t>
      </w:r>
    </w:p>
    <w:p w14:paraId="7A6D8432" w14:textId="5675724A" w:rsidR="007E2A0E" w:rsidRDefault="007E2A0E">
      <w:r>
        <w:t>1.5 year experience as a Teacher ( New Happy School)</w:t>
      </w:r>
    </w:p>
    <w:p w14:paraId="2F6F517C" w14:textId="7FB4CDCC" w:rsidR="00FC73CA" w:rsidRDefault="00FC73CA"/>
    <w:p w14:paraId="7C6F01A4" w14:textId="279083A0" w:rsidR="00FC73CA" w:rsidRDefault="00FC73CA" w:rsidP="00446543">
      <w:pPr>
        <w:pStyle w:val="ListBullet"/>
        <w:numPr>
          <w:ilvl w:val="0"/>
          <w:numId w:val="0"/>
        </w:numPr>
        <w:ind w:left="216"/>
      </w:pPr>
    </w:p>
    <w:p w14:paraId="32544F7A" w14:textId="280F65FC" w:rsidR="00DB7122" w:rsidRDefault="00E921BD" w:rsidP="00DB7122">
      <w:pPr>
        <w:pStyle w:val="Heading1"/>
      </w:pPr>
      <w:r>
        <w:t xml:space="preserve">Educational qualification </w:t>
      </w:r>
    </w:p>
    <w:p w14:paraId="56EF377B" w14:textId="345D8E66" w:rsidR="00A43E08" w:rsidRDefault="00A43E08" w:rsidP="00095131">
      <w:pPr>
        <w:pStyle w:val="ListParagraph"/>
        <w:numPr>
          <w:ilvl w:val="0"/>
          <w:numId w:val="15"/>
        </w:numPr>
      </w:pPr>
      <w:r>
        <w:t xml:space="preserve">Qualified UGC NET in Jun 2024 </w:t>
      </w:r>
      <w:r w:rsidR="00140C82">
        <w:t xml:space="preserve">with 97.64 percentile </w:t>
      </w:r>
    </w:p>
    <w:p w14:paraId="0BEADDCE" w14:textId="187EE3A0" w:rsidR="009F2018" w:rsidRDefault="009F2018" w:rsidP="00095131">
      <w:pPr>
        <w:pStyle w:val="ListParagraph"/>
        <w:numPr>
          <w:ilvl w:val="0"/>
          <w:numId w:val="15"/>
        </w:numPr>
      </w:pPr>
      <w:r>
        <w:t xml:space="preserve">Qualified UGC NET JRF in </w:t>
      </w:r>
      <w:r w:rsidR="007B6188">
        <w:t>Dec 2023 with 68.6</w:t>
      </w:r>
      <w:r w:rsidR="00FD053E">
        <w:t>6%</w:t>
      </w:r>
    </w:p>
    <w:p w14:paraId="68AF945D" w14:textId="339BCB77" w:rsidR="007B6188" w:rsidRDefault="007B6188" w:rsidP="007B6188">
      <w:pPr>
        <w:pStyle w:val="ListParagraph"/>
        <w:numPr>
          <w:ilvl w:val="0"/>
          <w:numId w:val="15"/>
        </w:numPr>
      </w:pPr>
      <w:r>
        <w:t>Qualified UGC NET in Jun 2023 with 95.4</w:t>
      </w:r>
      <w:r w:rsidR="00F80911">
        <w:t xml:space="preserve">6 </w:t>
      </w:r>
      <w:r>
        <w:t xml:space="preserve">percentile </w:t>
      </w:r>
    </w:p>
    <w:p w14:paraId="4DA5D4CB" w14:textId="77CF59A9" w:rsidR="00A54F40" w:rsidRDefault="00A54F40" w:rsidP="007B6188">
      <w:pPr>
        <w:pStyle w:val="ListParagraph"/>
        <w:numPr>
          <w:ilvl w:val="0"/>
          <w:numId w:val="15"/>
        </w:numPr>
      </w:pPr>
      <w:r>
        <w:t>Post graduated ( MA political science) from Indira Gandhi National Open University in 2021(1</w:t>
      </w:r>
      <w:r w:rsidRPr="007B6188">
        <w:rPr>
          <w:vertAlign w:val="superscript"/>
        </w:rPr>
        <w:t>st</w:t>
      </w:r>
      <w:r>
        <w:t xml:space="preserve"> Division)</w:t>
      </w:r>
      <w:r w:rsidR="00C84F18">
        <w:t>with 62.88%</w:t>
      </w:r>
    </w:p>
    <w:p w14:paraId="6532B766" w14:textId="3D297E5D" w:rsidR="00A54F40" w:rsidRDefault="00A54F40" w:rsidP="00095131">
      <w:pPr>
        <w:pStyle w:val="ListParagraph"/>
        <w:numPr>
          <w:ilvl w:val="0"/>
          <w:numId w:val="15"/>
        </w:numPr>
      </w:pPr>
      <w:r>
        <w:t>Graduate from University of Delhi, Mata Sundari College (BA</w:t>
      </w:r>
      <w:r w:rsidR="00057CAC">
        <w:t xml:space="preserve"> Prog</w:t>
      </w:r>
      <w:r>
        <w:t>) in 201</w:t>
      </w:r>
      <w:r w:rsidR="003A1E34">
        <w:t>9</w:t>
      </w:r>
      <w:r>
        <w:t>(1stDivision)</w:t>
      </w:r>
      <w:r w:rsidR="00DB6884">
        <w:t>(68.22</w:t>
      </w:r>
      <w:r w:rsidR="00BC255F">
        <w:t>%</w:t>
      </w:r>
      <w:r w:rsidR="00DB6884">
        <w:t>)</w:t>
      </w:r>
      <w:r w:rsidR="00C84F18">
        <w:t>with 7.182 CGPA</w:t>
      </w:r>
    </w:p>
    <w:p w14:paraId="3702FF42" w14:textId="0696B480" w:rsidR="00111F49" w:rsidRDefault="00A54F40" w:rsidP="00095131">
      <w:pPr>
        <w:pStyle w:val="ListParagraph"/>
        <w:numPr>
          <w:ilvl w:val="0"/>
          <w:numId w:val="15"/>
        </w:numPr>
      </w:pPr>
      <w:r>
        <w:t>12</w:t>
      </w:r>
      <w:r w:rsidRPr="00095131">
        <w:rPr>
          <w:vertAlign w:val="superscript"/>
        </w:rPr>
        <w:t>th</w:t>
      </w:r>
      <w:r>
        <w:t xml:space="preserve"> pass from CBSE in 2016 (8</w:t>
      </w:r>
      <w:r w:rsidR="0088514A">
        <w:t>2.2</w:t>
      </w:r>
      <w:r>
        <w:t>%)</w:t>
      </w:r>
      <w:r w:rsidR="005B1419">
        <w:t xml:space="preserve"> 1</w:t>
      </w:r>
      <w:r w:rsidR="005B1419" w:rsidRPr="005B1419">
        <w:rPr>
          <w:vertAlign w:val="superscript"/>
        </w:rPr>
        <w:t>st</w:t>
      </w:r>
      <w:r w:rsidR="005B1419">
        <w:t xml:space="preserve"> division.</w:t>
      </w:r>
    </w:p>
    <w:p w14:paraId="7C17BB98" w14:textId="74506964" w:rsidR="00A54F40" w:rsidRDefault="00A54F40" w:rsidP="00095131">
      <w:pPr>
        <w:pStyle w:val="ListParagraph"/>
        <w:numPr>
          <w:ilvl w:val="0"/>
          <w:numId w:val="15"/>
        </w:numPr>
      </w:pPr>
      <w:r>
        <w:t>10</w:t>
      </w:r>
      <w:r w:rsidRPr="00095131">
        <w:rPr>
          <w:vertAlign w:val="superscript"/>
        </w:rPr>
        <w:t>th</w:t>
      </w:r>
      <w:r>
        <w:t xml:space="preserve"> pass from CBSE in 2014 (77</w:t>
      </w:r>
      <w:r w:rsidR="00AB28DF">
        <w:t>.9%</w:t>
      </w:r>
      <w:r>
        <w:t>)</w:t>
      </w:r>
      <w:r w:rsidR="00111F49">
        <w:t xml:space="preserve">with 8.2 CGPA </w:t>
      </w:r>
      <w:r w:rsidR="00D65660">
        <w:t>1</w:t>
      </w:r>
      <w:r w:rsidR="00D65660" w:rsidRPr="00D65660">
        <w:rPr>
          <w:vertAlign w:val="superscript"/>
        </w:rPr>
        <w:t>st</w:t>
      </w:r>
      <w:r w:rsidR="00D65660">
        <w:t xml:space="preserve"> division.</w:t>
      </w:r>
    </w:p>
    <w:p w14:paraId="40E6ACEE" w14:textId="77777777" w:rsidR="00A54F40" w:rsidRPr="006A7B99" w:rsidRDefault="00A54F40">
      <w:pPr>
        <w:rPr>
          <w:b/>
          <w:bCs/>
        </w:rPr>
      </w:pPr>
      <w:r w:rsidRPr="006A7B99">
        <w:rPr>
          <w:b/>
          <w:bCs/>
        </w:rPr>
        <w:t>Personal Qualities</w:t>
      </w:r>
    </w:p>
    <w:p w14:paraId="45BCB7E5" w14:textId="523A069D" w:rsidR="00A54F40" w:rsidRDefault="00A54F40">
      <w:r>
        <w:t xml:space="preserve">• Good communication skills in written </w:t>
      </w:r>
      <w:r w:rsidR="00267DD3">
        <w:t xml:space="preserve">and </w:t>
      </w:r>
      <w:r>
        <w:t>verbal both</w:t>
      </w:r>
      <w:r w:rsidR="00752026">
        <w:t xml:space="preserve"> </w:t>
      </w:r>
      <w:r w:rsidR="00F411D7">
        <w:t>(Hindi &amp; English)</w:t>
      </w:r>
    </w:p>
    <w:p w14:paraId="248490DF" w14:textId="77777777" w:rsidR="00D232B7" w:rsidRDefault="00A54F40">
      <w:r>
        <w:lastRenderedPageBreak/>
        <w:t>• Strong motivational and logical skills.</w:t>
      </w:r>
    </w:p>
    <w:p w14:paraId="78EDACC7" w14:textId="0605B886" w:rsidR="00A54F40" w:rsidRDefault="00A54F40">
      <w:r>
        <w:t>• Good interpersonal abilities.</w:t>
      </w:r>
    </w:p>
    <w:p w14:paraId="109DD07A" w14:textId="77777777" w:rsidR="00A54F40" w:rsidRDefault="00A54F40">
      <w:r>
        <w:t>• Quick learner and team player.</w:t>
      </w:r>
    </w:p>
    <w:p w14:paraId="222DA95C" w14:textId="77777777" w:rsidR="00D232B7" w:rsidRPr="00D232B7" w:rsidRDefault="00A54F40">
      <w:pPr>
        <w:rPr>
          <w:b/>
          <w:bCs/>
        </w:rPr>
      </w:pPr>
      <w:r w:rsidRPr="00D232B7">
        <w:rPr>
          <w:b/>
          <w:bCs/>
        </w:rPr>
        <w:t>STRENGTHS</w:t>
      </w:r>
    </w:p>
    <w:p w14:paraId="09DA6B8F" w14:textId="5CC8E608" w:rsidR="00D232B7" w:rsidRDefault="00A54F40">
      <w:r>
        <w:t>• Honest and Responsible.</w:t>
      </w:r>
    </w:p>
    <w:p w14:paraId="67E0DBB2" w14:textId="77777777" w:rsidR="000069B3" w:rsidRDefault="00A54F40">
      <w:r>
        <w:t>• Hard working.</w:t>
      </w:r>
    </w:p>
    <w:p w14:paraId="3076AEAF" w14:textId="5BD079E3" w:rsidR="00A54F40" w:rsidRDefault="00A54F40">
      <w:r>
        <w:t>• Team working capability.</w:t>
      </w:r>
    </w:p>
    <w:p w14:paraId="541838DA" w14:textId="654C8190" w:rsidR="00A54F40" w:rsidRPr="00007E0B" w:rsidRDefault="00007E0B">
      <w:pPr>
        <w:rPr>
          <w:b/>
          <w:bCs/>
        </w:rPr>
      </w:pPr>
      <w:r>
        <w:rPr>
          <w:b/>
          <w:bCs/>
        </w:rPr>
        <w:t xml:space="preserve">Additional Qualification </w:t>
      </w:r>
    </w:p>
    <w:p w14:paraId="5D88E1AF" w14:textId="0A1D99AD" w:rsidR="00A54F40" w:rsidRDefault="00A54F40" w:rsidP="00267DD3">
      <w:pPr>
        <w:pStyle w:val="ListParagraph"/>
        <w:numPr>
          <w:ilvl w:val="0"/>
          <w:numId w:val="16"/>
        </w:numPr>
      </w:pPr>
      <w:r>
        <w:t xml:space="preserve">Computer Literacy </w:t>
      </w:r>
      <w:r w:rsidR="00236343">
        <w:t>(</w:t>
      </w:r>
      <w:r>
        <w:t xml:space="preserve"> Basic Computer</w:t>
      </w:r>
      <w:r w:rsidR="00267DD3">
        <w:t xml:space="preserve"> + </w:t>
      </w:r>
      <w:r>
        <w:t>Tally ERP 9.0.</w:t>
      </w:r>
      <w:r w:rsidR="00236343">
        <w:t>)</w:t>
      </w:r>
    </w:p>
    <w:p w14:paraId="43C1FF40" w14:textId="5ED2EA15" w:rsidR="00F411D7" w:rsidRDefault="004B6F4B" w:rsidP="004B6F4B">
      <w:pPr>
        <w:pStyle w:val="ListParagraph"/>
        <w:numPr>
          <w:ilvl w:val="0"/>
          <w:numId w:val="16"/>
        </w:numPr>
      </w:pPr>
      <w:r>
        <w:t>Certificate course in English Speaking from Saraswati Gandharva Mahavidyalaya</w:t>
      </w:r>
    </w:p>
    <w:p w14:paraId="7C7090C6" w14:textId="28C44567" w:rsidR="00AB28E8" w:rsidRDefault="00AB28E8" w:rsidP="00C2565C">
      <w:pPr>
        <w:pStyle w:val="ListParagraph"/>
        <w:ind w:left="720"/>
      </w:pPr>
    </w:p>
    <w:p w14:paraId="4E45DB46" w14:textId="5977AAD1" w:rsidR="00A54F40" w:rsidRDefault="00A54F40"/>
    <w:p w14:paraId="3697CAC0" w14:textId="77777777" w:rsidR="00C73DE1" w:rsidRDefault="00C73DE1">
      <w:pPr>
        <w:pStyle w:val="Heading1"/>
      </w:pPr>
      <w:r>
        <w:t>PERSONAL DETAILS</w:t>
      </w:r>
    </w:p>
    <w:p w14:paraId="49AA7559" w14:textId="5435E857" w:rsidR="00C73DE1" w:rsidRDefault="00C73DE1" w:rsidP="00C73DE1">
      <w:r>
        <w:t>• Father’s Name:  Mohd. Shakir</w:t>
      </w:r>
    </w:p>
    <w:p w14:paraId="4790AA9F" w14:textId="77777777" w:rsidR="00120342" w:rsidRDefault="00C73DE1" w:rsidP="00C73DE1">
      <w:r>
        <w:t>• Date of Birth: 13 June, 1999</w:t>
      </w:r>
    </w:p>
    <w:p w14:paraId="49691B1E" w14:textId="6042379F" w:rsidR="00810400" w:rsidRDefault="00C73DE1" w:rsidP="00C73DE1">
      <w:r>
        <w:t>• Gender: Female</w:t>
      </w:r>
    </w:p>
    <w:p w14:paraId="22EC75D4" w14:textId="77777777" w:rsidR="00120342" w:rsidRDefault="00C73DE1" w:rsidP="00C73DE1">
      <w:r>
        <w:t>• Marital Status: Unmarried</w:t>
      </w:r>
    </w:p>
    <w:p w14:paraId="6A6EFA16" w14:textId="4877AFEB" w:rsidR="00810400" w:rsidRDefault="00C73DE1" w:rsidP="004E0F7C">
      <w:r>
        <w:t>• Nationality: Indian</w:t>
      </w:r>
    </w:p>
    <w:p w14:paraId="3CA38500" w14:textId="77777777" w:rsidR="00120342" w:rsidRDefault="00C73DE1" w:rsidP="00C73DE1">
      <w:r>
        <w:t>• Language Known: Hindi, English and Sanskrit</w:t>
      </w:r>
    </w:p>
    <w:p w14:paraId="5619145F" w14:textId="1BFACC86" w:rsidR="00C73DE1" w:rsidRDefault="00C73DE1" w:rsidP="00C73DE1">
      <w:pPr>
        <w:rPr>
          <w:i/>
          <w:iCs/>
        </w:rPr>
      </w:pPr>
      <w:r>
        <w:t>Date:</w:t>
      </w:r>
      <w:r w:rsidR="006C52F1">
        <w:rPr>
          <w:i/>
          <w:iCs/>
        </w:rPr>
        <w:t xml:space="preserve">  </w:t>
      </w:r>
      <w:r w:rsidR="004E0F7C">
        <w:rPr>
          <w:i/>
          <w:iCs/>
        </w:rPr>
        <w:t>22 Jun 2024</w:t>
      </w:r>
    </w:p>
    <w:p w14:paraId="769CB620" w14:textId="2F5C2FCF" w:rsidR="006C52F1" w:rsidRDefault="006C52F1" w:rsidP="00C73DE1">
      <w:pPr>
        <w:rPr>
          <w:i/>
          <w:iCs/>
        </w:rPr>
      </w:pPr>
      <w:r>
        <w:rPr>
          <w:i/>
          <w:iCs/>
        </w:rPr>
        <w:t xml:space="preserve">Place: Delhi </w:t>
      </w:r>
      <w:r w:rsidR="00810400">
        <w:rPr>
          <w:i/>
          <w:iCs/>
        </w:rPr>
        <w:t>(Darya Ganj)</w:t>
      </w:r>
    </w:p>
    <w:p w14:paraId="2EFEBBA5" w14:textId="09A9D759" w:rsidR="006C52F1" w:rsidRPr="006C52F1" w:rsidRDefault="00A54D73" w:rsidP="00C73DE1">
      <w:pPr>
        <w:rPr>
          <w:i/>
          <w:iCs/>
        </w:rPr>
      </w:pPr>
      <w:r>
        <w:rPr>
          <w:i/>
          <w:iCs/>
        </w:rPr>
        <w:t xml:space="preserve">                 ( Iqra)</w:t>
      </w:r>
    </w:p>
    <w:p w14:paraId="1B2F6F55" w14:textId="77777777" w:rsidR="00C73DE1" w:rsidRPr="00C73DE1" w:rsidRDefault="00C73DE1" w:rsidP="00C73DE1"/>
    <w:p w14:paraId="153D35A9" w14:textId="764208E9" w:rsidR="00FC73CA" w:rsidRDefault="00FC73CA" w:rsidP="00ED74BE">
      <w:pPr>
        <w:pStyle w:val="ListBullet"/>
        <w:numPr>
          <w:ilvl w:val="0"/>
          <w:numId w:val="0"/>
        </w:numPr>
        <w:ind w:left="216"/>
      </w:pPr>
    </w:p>
    <w:sectPr w:rsidR="00FC73CA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7592D" w14:textId="77777777" w:rsidR="00AF6FDE" w:rsidRDefault="00AF6FDE">
      <w:r>
        <w:separator/>
      </w:r>
    </w:p>
  </w:endnote>
  <w:endnote w:type="continuationSeparator" w:id="0">
    <w:p w14:paraId="11A811D3" w14:textId="77777777" w:rsidR="00AF6FDE" w:rsidRDefault="00AF6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0DA3B" w14:textId="77777777" w:rsidR="00FC73CA" w:rsidRDefault="00A54D7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CFB9B" w14:textId="77777777" w:rsidR="00AF6FDE" w:rsidRDefault="00AF6FDE">
      <w:r>
        <w:separator/>
      </w:r>
    </w:p>
  </w:footnote>
  <w:footnote w:type="continuationSeparator" w:id="0">
    <w:p w14:paraId="6B5BE502" w14:textId="77777777" w:rsidR="00AF6FDE" w:rsidRDefault="00AF6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BCEE1" w14:textId="77777777" w:rsidR="00FC73CA" w:rsidRDefault="00A54D7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9BB902A" wp14:editId="4B964D16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233C7CA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59462" w14:textId="77777777" w:rsidR="00FC73CA" w:rsidRDefault="00A54D7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01816D0" wp14:editId="173010E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04C0D0" w14:textId="77777777" w:rsidR="00FC73CA" w:rsidRDefault="00FC73CA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601816D0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A04C0D0" w14:textId="77777777" w:rsidR="00FC73CA" w:rsidRDefault="00FC73CA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5E42DA"/>
    <w:multiLevelType w:val="hybridMultilevel"/>
    <w:tmpl w:val="C92AE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F34C3"/>
    <w:multiLevelType w:val="hybridMultilevel"/>
    <w:tmpl w:val="C0761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353BA"/>
    <w:multiLevelType w:val="hybridMultilevel"/>
    <w:tmpl w:val="3856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63BD7"/>
    <w:multiLevelType w:val="hybridMultilevel"/>
    <w:tmpl w:val="E0E0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F162D"/>
    <w:multiLevelType w:val="hybridMultilevel"/>
    <w:tmpl w:val="F5102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E273E"/>
    <w:multiLevelType w:val="hybridMultilevel"/>
    <w:tmpl w:val="4E3E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460F3"/>
    <w:multiLevelType w:val="hybridMultilevel"/>
    <w:tmpl w:val="483C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057644">
    <w:abstractNumId w:val="9"/>
  </w:num>
  <w:num w:numId="2" w16cid:durableId="282729671">
    <w:abstractNumId w:val="15"/>
  </w:num>
  <w:num w:numId="3" w16cid:durableId="397939501">
    <w:abstractNumId w:val="10"/>
  </w:num>
  <w:num w:numId="4" w16cid:durableId="702831446">
    <w:abstractNumId w:val="7"/>
  </w:num>
  <w:num w:numId="5" w16cid:durableId="1915581798">
    <w:abstractNumId w:val="6"/>
  </w:num>
  <w:num w:numId="6" w16cid:durableId="768549215">
    <w:abstractNumId w:val="5"/>
  </w:num>
  <w:num w:numId="7" w16cid:durableId="1817724114">
    <w:abstractNumId w:val="4"/>
  </w:num>
  <w:num w:numId="8" w16cid:durableId="166411447">
    <w:abstractNumId w:val="8"/>
  </w:num>
  <w:num w:numId="9" w16cid:durableId="113135507">
    <w:abstractNumId w:val="3"/>
  </w:num>
  <w:num w:numId="10" w16cid:durableId="1030061243">
    <w:abstractNumId w:val="2"/>
  </w:num>
  <w:num w:numId="11" w16cid:durableId="1569460472">
    <w:abstractNumId w:val="1"/>
  </w:num>
  <w:num w:numId="12" w16cid:durableId="1413165286">
    <w:abstractNumId w:val="0"/>
  </w:num>
  <w:num w:numId="13" w16cid:durableId="1473402773">
    <w:abstractNumId w:val="18"/>
  </w:num>
  <w:num w:numId="14" w16cid:durableId="1402217017">
    <w:abstractNumId w:val="11"/>
  </w:num>
  <w:num w:numId="15" w16cid:durableId="815102838">
    <w:abstractNumId w:val="13"/>
  </w:num>
  <w:num w:numId="16" w16cid:durableId="88042602">
    <w:abstractNumId w:val="19"/>
  </w:num>
  <w:num w:numId="17" w16cid:durableId="2074499520">
    <w:abstractNumId w:val="16"/>
  </w:num>
  <w:num w:numId="18" w16cid:durableId="1682658454">
    <w:abstractNumId w:val="14"/>
  </w:num>
  <w:num w:numId="19" w16cid:durableId="150950849">
    <w:abstractNumId w:val="17"/>
  </w:num>
  <w:num w:numId="20" w16cid:durableId="11002996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C"/>
    <w:rsid w:val="000069B3"/>
    <w:rsid w:val="00007E0B"/>
    <w:rsid w:val="00057CAC"/>
    <w:rsid w:val="00095131"/>
    <w:rsid w:val="000A488A"/>
    <w:rsid w:val="000B76C8"/>
    <w:rsid w:val="000E6A5B"/>
    <w:rsid w:val="00111F49"/>
    <w:rsid w:val="00120342"/>
    <w:rsid w:val="00140C82"/>
    <w:rsid w:val="0017770D"/>
    <w:rsid w:val="00236343"/>
    <w:rsid w:val="00267DD3"/>
    <w:rsid w:val="002A1228"/>
    <w:rsid w:val="00302F94"/>
    <w:rsid w:val="003A1E34"/>
    <w:rsid w:val="003D2268"/>
    <w:rsid w:val="003D584C"/>
    <w:rsid w:val="00446543"/>
    <w:rsid w:val="00450F5C"/>
    <w:rsid w:val="004B6F4B"/>
    <w:rsid w:val="004D286B"/>
    <w:rsid w:val="004E0F7C"/>
    <w:rsid w:val="0051341A"/>
    <w:rsid w:val="00567EA8"/>
    <w:rsid w:val="005B1419"/>
    <w:rsid w:val="005E5176"/>
    <w:rsid w:val="006A7B99"/>
    <w:rsid w:val="006C52F1"/>
    <w:rsid w:val="006F009F"/>
    <w:rsid w:val="006F5D9D"/>
    <w:rsid w:val="00752026"/>
    <w:rsid w:val="00752E50"/>
    <w:rsid w:val="007607EC"/>
    <w:rsid w:val="007B6188"/>
    <w:rsid w:val="007B7DB5"/>
    <w:rsid w:val="007E2A0E"/>
    <w:rsid w:val="008024A6"/>
    <w:rsid w:val="00810400"/>
    <w:rsid w:val="0088514A"/>
    <w:rsid w:val="008A6DE1"/>
    <w:rsid w:val="009314E9"/>
    <w:rsid w:val="00936010"/>
    <w:rsid w:val="009D4DCA"/>
    <w:rsid w:val="009F2018"/>
    <w:rsid w:val="00A43E08"/>
    <w:rsid w:val="00A54D73"/>
    <w:rsid w:val="00A54F40"/>
    <w:rsid w:val="00AB28DF"/>
    <w:rsid w:val="00AB28E8"/>
    <w:rsid w:val="00AE2B48"/>
    <w:rsid w:val="00AE51B0"/>
    <w:rsid w:val="00AE65BC"/>
    <w:rsid w:val="00AF6FDE"/>
    <w:rsid w:val="00B156FA"/>
    <w:rsid w:val="00B66D1F"/>
    <w:rsid w:val="00B7329B"/>
    <w:rsid w:val="00B939D8"/>
    <w:rsid w:val="00BC255F"/>
    <w:rsid w:val="00C2565C"/>
    <w:rsid w:val="00C73DE1"/>
    <w:rsid w:val="00C84F18"/>
    <w:rsid w:val="00D00E92"/>
    <w:rsid w:val="00D232B7"/>
    <w:rsid w:val="00D65660"/>
    <w:rsid w:val="00D65C72"/>
    <w:rsid w:val="00DB6884"/>
    <w:rsid w:val="00DB7122"/>
    <w:rsid w:val="00E629FA"/>
    <w:rsid w:val="00E921BD"/>
    <w:rsid w:val="00E92C2F"/>
    <w:rsid w:val="00EA4FA4"/>
    <w:rsid w:val="00ED74BE"/>
    <w:rsid w:val="00EE5C64"/>
    <w:rsid w:val="00F411D7"/>
    <w:rsid w:val="00F47E89"/>
    <w:rsid w:val="00F61A71"/>
    <w:rsid w:val="00F80911"/>
    <w:rsid w:val="00FC73CA"/>
    <w:rsid w:val="00FD053E"/>
    <w:rsid w:val="00FD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7CA84"/>
  <w15:chartTrackingRefBased/>
  <w15:docId w15:val="{6F000CED-427C-3A4A-8E43-1321F281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7291337-9F8B-3D46-ADC3-662605D74B00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D605FF9FCF2EF4F9A7AEB9B42A5D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CA013-140D-D34E-8A98-0C8CB2827B0E}"/>
      </w:docPartPr>
      <w:docPartBody>
        <w:p w:rsidR="00771CD0" w:rsidRDefault="00771CD0">
          <w:pPr>
            <w:pStyle w:val="FD605FF9FCF2EF4F9A7AEB9B42A5D081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5608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79774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D0"/>
    <w:rsid w:val="000B76C8"/>
    <w:rsid w:val="000E6A5B"/>
    <w:rsid w:val="0017770D"/>
    <w:rsid w:val="00302F94"/>
    <w:rsid w:val="005C0418"/>
    <w:rsid w:val="006848DA"/>
    <w:rsid w:val="00771CD0"/>
    <w:rsid w:val="00AA25F3"/>
    <w:rsid w:val="00DA545E"/>
    <w:rsid w:val="00EC504B"/>
    <w:rsid w:val="00EE5C64"/>
    <w:rsid w:val="00F3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605FF9FCF2EF4F9A7AEB9B42A5D081">
    <w:name w:val="FD605FF9FCF2EF4F9A7AEB9B42A5D08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%7b97291337-9F8B-3D46-ADC3-662605D74B00%7dtf50002018.dotx</Template>
  <TotalTime>36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63</cp:revision>
  <dcterms:created xsi:type="dcterms:W3CDTF">2024-01-15T12:48:00Z</dcterms:created>
  <dcterms:modified xsi:type="dcterms:W3CDTF">2024-10-18T10:19:00Z</dcterms:modified>
</cp:coreProperties>
</file>