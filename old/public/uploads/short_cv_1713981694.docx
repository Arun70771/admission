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0C7A408" w14:textId="77777777" w:rsidTr="00920561">
        <w:trPr>
          <w:trHeight w:val="4410"/>
        </w:trPr>
        <w:tc>
          <w:tcPr>
            <w:tcW w:w="3600" w:type="dxa"/>
            <w:vAlign w:val="bottom"/>
          </w:tcPr>
          <w:p w14:paraId="751FFFC7" w14:textId="65971AC7" w:rsidR="001B2ABD" w:rsidRDefault="0092056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0EB270C" wp14:editId="26F3A026">
                  <wp:extent cx="1790700" cy="2292096"/>
                  <wp:effectExtent l="0" t="0" r="0" b="0"/>
                  <wp:docPr id="2056211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211265" name="Picture 205621126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57" cy="230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7A45C04" w14:textId="77777777" w:rsidR="001B2ABD" w:rsidRPr="00920561" w:rsidRDefault="001B2ABD" w:rsidP="000C45FF">
            <w:pPr>
              <w:tabs>
                <w:tab w:val="left" w:pos="990"/>
              </w:tabs>
              <w:rPr>
                <w:color w:val="548AB7" w:themeColor="accent1" w:themeShade="BF"/>
              </w:rPr>
            </w:pPr>
          </w:p>
        </w:tc>
        <w:tc>
          <w:tcPr>
            <w:tcW w:w="6470" w:type="dxa"/>
            <w:vAlign w:val="bottom"/>
          </w:tcPr>
          <w:p w14:paraId="276B06DB" w14:textId="37392B00" w:rsidR="001B2ABD" w:rsidRPr="00920561" w:rsidRDefault="00AA67DE" w:rsidP="001B2ABD">
            <w:pPr>
              <w:pStyle w:val="Title"/>
              <w:rPr>
                <w:color w:val="548AB7" w:themeColor="accent1" w:themeShade="BF"/>
              </w:rPr>
            </w:pPr>
            <w:r w:rsidRPr="00920561">
              <w:rPr>
                <w:color w:val="548AB7" w:themeColor="accent1" w:themeShade="BF"/>
              </w:rPr>
              <w:t>rICHA</w:t>
            </w:r>
          </w:p>
          <w:p w14:paraId="4FF2CDA2" w14:textId="74B3093B" w:rsidR="001B2ABD" w:rsidRPr="00920561" w:rsidRDefault="001B2ABD" w:rsidP="001B2ABD">
            <w:pPr>
              <w:pStyle w:val="Subtitle"/>
              <w:rPr>
                <w:color w:val="548AB7" w:themeColor="accent1" w:themeShade="BF"/>
              </w:rPr>
            </w:pPr>
          </w:p>
        </w:tc>
      </w:tr>
      <w:tr w:rsidR="001B2ABD" w14:paraId="4FA016DA" w14:textId="77777777" w:rsidTr="00920561">
        <w:tc>
          <w:tcPr>
            <w:tcW w:w="3600" w:type="dxa"/>
          </w:tcPr>
          <w:p w14:paraId="75EC9B1F" w14:textId="122A36E6" w:rsidR="001B2ABD" w:rsidRDefault="00AA67DE" w:rsidP="00036450">
            <w:pPr>
              <w:pStyle w:val="Heading3"/>
            </w:pPr>
            <w:r>
              <w:t>OBJECTIVE</w:t>
            </w:r>
          </w:p>
          <w:p w14:paraId="7B75F7FE" w14:textId="70A8248F" w:rsidR="00036450" w:rsidRDefault="00920561" w:rsidP="00AA67DE">
            <w:r>
              <w:t>TO PURSUE MY PASSION OF COMPUTER SCIENCE FROM ONE OF THE LEADING COLLEGES IN THE SOUTH ASIAN REGION</w:t>
            </w:r>
          </w:p>
          <w:p w14:paraId="77B7B4FF" w14:textId="77777777" w:rsidR="00036450" w:rsidRDefault="00036450" w:rsidP="00036450"/>
          <w:p w14:paraId="7E8CD581" w14:textId="77777777" w:rsidR="004D3011" w:rsidRDefault="00000000" w:rsidP="00920561">
            <w:pPr>
              <w:pStyle w:val="Heading3"/>
              <w:tabs>
                <w:tab w:val="left" w:pos="1938"/>
              </w:tabs>
            </w:pPr>
            <w:sdt>
              <w:sdtPr>
                <w:id w:val="-1954003311"/>
                <w:placeholder>
                  <w:docPart w:val="879D8CB3FCDB40C2916AF4E6FCC7E1F9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Contact</w:t>
                </w:r>
              </w:sdtContent>
            </w:sdt>
            <w:r w:rsidR="00920561">
              <w:tab/>
            </w:r>
          </w:p>
          <w:p w14:paraId="7BE7AC8C" w14:textId="77777777" w:rsidR="00920561" w:rsidRDefault="00920561" w:rsidP="00920561">
            <w:r w:rsidRPr="00920561">
              <w:rPr>
                <w:b/>
                <w:bCs/>
                <w:color w:val="B85A22" w:themeColor="accent2" w:themeShade="BF"/>
              </w:rPr>
              <w:t>MOBILE NO:</w:t>
            </w:r>
            <w:r w:rsidRPr="00920561">
              <w:rPr>
                <w:color w:val="B85A22" w:themeColor="accent2" w:themeShade="BF"/>
              </w:rPr>
              <w:t xml:space="preserve"> </w:t>
            </w:r>
            <w:r>
              <w:t>9466442220</w:t>
            </w:r>
          </w:p>
          <w:p w14:paraId="69259620" w14:textId="77777777" w:rsidR="00920561" w:rsidRDefault="00920561" w:rsidP="00920561"/>
          <w:p w14:paraId="01D36C47" w14:textId="77777777" w:rsidR="00920561" w:rsidRPr="00AA67DE" w:rsidRDefault="00920561" w:rsidP="00920561">
            <w:r w:rsidRPr="00920561">
              <w:rPr>
                <w:b/>
                <w:bCs/>
                <w:color w:val="B85A22" w:themeColor="accent2" w:themeShade="BF"/>
              </w:rPr>
              <w:t>MAIL ID:</w:t>
            </w:r>
            <w:r w:rsidRPr="00920561">
              <w:rPr>
                <w:color w:val="B85A22" w:themeColor="accent2" w:themeShade="BF"/>
              </w:rPr>
              <w:t xml:space="preserve"> </w:t>
            </w:r>
            <w:r>
              <w:t>PUNIA1580@GMAIL.COM</w:t>
            </w:r>
          </w:p>
          <w:p w14:paraId="473FF8FE" w14:textId="783D3491" w:rsidR="00920561" w:rsidRPr="00920561" w:rsidRDefault="00920561" w:rsidP="00920561"/>
        </w:tc>
        <w:tc>
          <w:tcPr>
            <w:tcW w:w="720" w:type="dxa"/>
          </w:tcPr>
          <w:p w14:paraId="7C40058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F221E42" w14:textId="23107120" w:rsidR="001B2ABD" w:rsidRDefault="00AA67DE" w:rsidP="00AA67DE">
            <w:pPr>
              <w:pStyle w:val="Heading2"/>
              <w:tabs>
                <w:tab w:val="left" w:pos="2220"/>
              </w:tabs>
            </w:pPr>
            <w:r>
              <w:t>PERSONAL DATA</w:t>
            </w:r>
            <w:r>
              <w:tab/>
            </w:r>
          </w:p>
          <w:p w14:paraId="328CB5AC" w14:textId="7356B76B" w:rsidR="00920561" w:rsidRDefault="00920561" w:rsidP="00920561">
            <w:r>
              <w:t>NAME: RICHA</w:t>
            </w:r>
          </w:p>
          <w:p w14:paraId="49ED5501" w14:textId="60C78831" w:rsidR="00920561" w:rsidRDefault="00920561" w:rsidP="00920561">
            <w:r w:rsidRPr="00920561">
              <w:t>DOB: 06-02-2007</w:t>
            </w:r>
          </w:p>
          <w:p w14:paraId="5B225F26" w14:textId="6ADCB6E7" w:rsidR="00920561" w:rsidRDefault="00920561" w:rsidP="00920561">
            <w:r>
              <w:t>FATHER'S NAME:</w:t>
            </w:r>
            <w:r>
              <w:t xml:space="preserve"> </w:t>
            </w:r>
            <w:r>
              <w:t xml:space="preserve">BIHARI LAL PUNIA </w:t>
            </w:r>
          </w:p>
          <w:p w14:paraId="50A92293" w14:textId="3061ACE9" w:rsidR="00920561" w:rsidRDefault="00920561" w:rsidP="00920561">
            <w:r>
              <w:t xml:space="preserve">MOTHER'S NAME: KAVITA KULHARIA </w:t>
            </w:r>
          </w:p>
          <w:p w14:paraId="03A03F37" w14:textId="036B5070" w:rsidR="00920561" w:rsidRDefault="00920561" w:rsidP="00920561">
            <w:r>
              <w:t>ADDRESS: VPO SARHERA, TEHSIL BARWALA,</w:t>
            </w:r>
            <w:r>
              <w:t xml:space="preserve"> </w:t>
            </w:r>
            <w:r>
              <w:t>DIST. HISAR</w:t>
            </w:r>
          </w:p>
          <w:p w14:paraId="35A5E458" w14:textId="77777777" w:rsidR="00920561" w:rsidRDefault="00920561" w:rsidP="00920561">
            <w:r>
              <w:t>HARYANA 125121</w:t>
            </w:r>
          </w:p>
          <w:p w14:paraId="74BF2A12" w14:textId="710FE9F7" w:rsidR="00036450" w:rsidRDefault="00AA67DE" w:rsidP="00036450">
            <w:pPr>
              <w:pStyle w:val="Heading2"/>
            </w:pPr>
            <w:r>
              <w:t>EDUCATIONAL BACKGROUND</w:t>
            </w:r>
          </w:p>
          <w:p w14:paraId="32A472F0" w14:textId="1CFC77A4" w:rsidR="00AA67DE" w:rsidRPr="00036450" w:rsidRDefault="00AA67DE" w:rsidP="00AA67DE">
            <w:pPr>
              <w:pStyle w:val="Heading4"/>
            </w:pPr>
            <w:r>
              <w:t>[I.D.D.A.V. PUBLIC SCHOOL]</w:t>
            </w:r>
          </w:p>
          <w:p w14:paraId="69DA2CA3" w14:textId="721E85CF" w:rsidR="00AA67DE" w:rsidRPr="00B359E4" w:rsidRDefault="00AA67DE" w:rsidP="00AA67DE">
            <w:pPr>
              <w:pStyle w:val="Date"/>
            </w:pPr>
            <w:r>
              <w:t>[10th]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[2022]</w:t>
            </w:r>
          </w:p>
          <w:p w14:paraId="71EF660B" w14:textId="180058CD" w:rsidR="00AA67DE" w:rsidRDefault="00AA67DE" w:rsidP="00AA67DE">
            <w:r w:rsidRPr="00036450">
              <w:t>[</w:t>
            </w:r>
            <w:r>
              <w:t>PERCENTAGE: 90.6%</w:t>
            </w:r>
            <w:r w:rsidRPr="00036450">
              <w:t>]</w:t>
            </w:r>
          </w:p>
          <w:p w14:paraId="082AA55E" w14:textId="77777777" w:rsidR="00AA67DE" w:rsidRDefault="00AA67DE" w:rsidP="00AA67DE"/>
          <w:p w14:paraId="6716B3E1" w14:textId="362CFFA0" w:rsidR="00AA67DE" w:rsidRPr="00B359E4" w:rsidRDefault="00AA67DE" w:rsidP="00AA67DE">
            <w:pPr>
              <w:pStyle w:val="Heading4"/>
            </w:pPr>
            <w:r>
              <w:t>[GAYATRI PUBLIC SCHOOL]</w:t>
            </w:r>
          </w:p>
          <w:p w14:paraId="28C579A2" w14:textId="4E634028" w:rsidR="004D3011" w:rsidRDefault="00AA67DE" w:rsidP="00AA67DE">
            <w:pPr>
              <w:pStyle w:val="Date"/>
            </w:pPr>
            <w:r>
              <w:t>[10+2]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[2024]</w:t>
            </w:r>
          </w:p>
          <w:p w14:paraId="3AD8032F" w14:textId="0EA6672F" w:rsidR="00036450" w:rsidRDefault="00AA67DE" w:rsidP="00036450">
            <w:pPr>
              <w:pStyle w:val="Heading2"/>
            </w:pPr>
            <w:r>
              <w:t>HOBBIES</w:t>
            </w:r>
          </w:p>
          <w:p w14:paraId="0BFEF8E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C7C9062" wp14:editId="4ED6FC68">
                  <wp:extent cx="6081625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AA67DE" w14:paraId="08A37FFF" w14:textId="77777777" w:rsidTr="00920561">
        <w:tc>
          <w:tcPr>
            <w:tcW w:w="3600" w:type="dxa"/>
          </w:tcPr>
          <w:p w14:paraId="6B3E701D" w14:textId="77777777" w:rsidR="00AA67DE" w:rsidRDefault="00AA67DE" w:rsidP="00036450">
            <w:pPr>
              <w:pStyle w:val="Heading3"/>
            </w:pPr>
          </w:p>
        </w:tc>
        <w:tc>
          <w:tcPr>
            <w:tcW w:w="720" w:type="dxa"/>
          </w:tcPr>
          <w:p w14:paraId="55600344" w14:textId="77777777" w:rsidR="00AA67DE" w:rsidRDefault="00AA67DE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F6A35EC" w14:textId="77777777" w:rsidR="00AA67DE" w:rsidRDefault="00AA67DE" w:rsidP="00AA67DE">
            <w:pPr>
              <w:pStyle w:val="Heading2"/>
              <w:tabs>
                <w:tab w:val="left" w:pos="2220"/>
              </w:tabs>
            </w:pPr>
          </w:p>
        </w:tc>
      </w:tr>
    </w:tbl>
    <w:p w14:paraId="4B998DF9" w14:textId="77777777" w:rsidR="00000000" w:rsidRDefault="00000000" w:rsidP="000C45FF">
      <w:pPr>
        <w:tabs>
          <w:tab w:val="left" w:pos="990"/>
        </w:tabs>
      </w:pPr>
    </w:p>
    <w:sectPr w:rsidR="0043117B" w:rsidSect="008718F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4ED91" w14:textId="77777777" w:rsidR="008718FA" w:rsidRDefault="008718FA" w:rsidP="000C45FF">
      <w:r>
        <w:separator/>
      </w:r>
    </w:p>
  </w:endnote>
  <w:endnote w:type="continuationSeparator" w:id="0">
    <w:p w14:paraId="552696F3" w14:textId="77777777" w:rsidR="008718FA" w:rsidRDefault="008718F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6BC43" w14:textId="77777777" w:rsidR="008718FA" w:rsidRDefault="008718FA" w:rsidP="000C45FF">
      <w:r>
        <w:separator/>
      </w:r>
    </w:p>
  </w:footnote>
  <w:footnote w:type="continuationSeparator" w:id="0">
    <w:p w14:paraId="26B9C716" w14:textId="77777777" w:rsidR="008718FA" w:rsidRDefault="008718F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6C0C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ACF58D" wp14:editId="3854FF5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DE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718FA"/>
    <w:rsid w:val="00920561"/>
    <w:rsid w:val="009260CD"/>
    <w:rsid w:val="00940A66"/>
    <w:rsid w:val="00952C25"/>
    <w:rsid w:val="00A2118D"/>
    <w:rsid w:val="00AA67DE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078A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ia\AppData\Local\Microsoft\Office\16.0\DTS\en-IN%7bC2AA3E9C-7C52-4FF6-986D-D4DB41A39614%7d\%7bCE431F03-A468-4C8C-B74A-98905E5C737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2">
                  <c:v>BADMINTON</c:v>
                </c:pt>
                <c:pt idx="3">
                  <c:v>PASSIONATE ABOUT SCIENCE</c:v>
                </c:pt>
                <c:pt idx="4">
                  <c:v>SKETCHING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2">
                  <c:v>0.7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9D8CB3FCDB40C2916AF4E6FCC7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726E-061E-4E34-9AC5-D2FE795AC98F}"/>
      </w:docPartPr>
      <w:docPartBody>
        <w:p w:rsidR="00000000" w:rsidRDefault="00000000">
          <w:pPr>
            <w:pStyle w:val="879D8CB3FCDB40C2916AF4E6FCC7E1F9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1D"/>
    <w:rsid w:val="0018681F"/>
    <w:rsid w:val="00B4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BD6DE9946946DBA8FD1599B8C5BA18">
    <w:name w:val="07BD6DE9946946DBA8FD1599B8C5BA18"/>
  </w:style>
  <w:style w:type="paragraph" w:customStyle="1" w:styleId="9BC5AF64005D48A691B47A652587ACF0">
    <w:name w:val="9BC5AF64005D48A691B47A652587ACF0"/>
  </w:style>
  <w:style w:type="paragraph" w:customStyle="1" w:styleId="7C32EE5A52A7483B83F1D7CA0F6226AC">
    <w:name w:val="7C32EE5A52A7483B83F1D7CA0F6226AC"/>
  </w:style>
  <w:style w:type="paragraph" w:customStyle="1" w:styleId="DCDE854B7485482B9EF270937FD4779B">
    <w:name w:val="DCDE854B7485482B9EF270937FD4779B"/>
  </w:style>
  <w:style w:type="paragraph" w:customStyle="1" w:styleId="879D8CB3FCDB40C2916AF4E6FCC7E1F9">
    <w:name w:val="879D8CB3FCDB40C2916AF4E6FCC7E1F9"/>
  </w:style>
  <w:style w:type="paragraph" w:customStyle="1" w:styleId="2FE38188077D41BD96D113F4673C3A53">
    <w:name w:val="2FE38188077D41BD96D113F4673C3A53"/>
  </w:style>
  <w:style w:type="paragraph" w:customStyle="1" w:styleId="F79110E4C4454865B616599F5DD055EF">
    <w:name w:val="F79110E4C4454865B616599F5DD055EF"/>
  </w:style>
  <w:style w:type="paragraph" w:customStyle="1" w:styleId="C2026C294C84432A9FF6A0CE6E7B533D">
    <w:name w:val="C2026C294C84432A9FF6A0CE6E7B533D"/>
  </w:style>
  <w:style w:type="paragraph" w:customStyle="1" w:styleId="07420FFC65594F6BBAA233F449686061">
    <w:name w:val="07420FFC65594F6BBAA233F449686061"/>
  </w:style>
  <w:style w:type="paragraph" w:customStyle="1" w:styleId="967F11B5EB21431A89F552064A464879">
    <w:name w:val="967F11B5EB21431A89F552064A46487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49E48AB96C04A65B14907CB5EFEE53F">
    <w:name w:val="349E48AB96C04A65B14907CB5EFEE53F"/>
  </w:style>
  <w:style w:type="paragraph" w:customStyle="1" w:styleId="F17EC9900B634819BFA5FDA23B18617B">
    <w:name w:val="F17EC9900B634819BFA5FDA23B18617B"/>
  </w:style>
  <w:style w:type="paragraph" w:customStyle="1" w:styleId="DBD66AE60BC24B22A5D1F94C64C6D989">
    <w:name w:val="DBD66AE60BC24B22A5D1F94C64C6D989"/>
  </w:style>
  <w:style w:type="paragraph" w:customStyle="1" w:styleId="A0E0C73CD9234004ADC64C8CE5F13F9E">
    <w:name w:val="A0E0C73CD9234004ADC64C8CE5F13F9E"/>
  </w:style>
  <w:style w:type="paragraph" w:customStyle="1" w:styleId="84473D0D02674942A81818A57ADFCF2F">
    <w:name w:val="84473D0D02674942A81818A57ADFCF2F"/>
  </w:style>
  <w:style w:type="paragraph" w:customStyle="1" w:styleId="9AB965BBEADE4D70BE1C3746D32BC7FD">
    <w:name w:val="9AB965BBEADE4D70BE1C3746D32BC7FD"/>
  </w:style>
  <w:style w:type="paragraph" w:customStyle="1" w:styleId="6F425D0CE0FE4D16B289CE69A7649CCA">
    <w:name w:val="6F425D0CE0FE4D16B289CE69A7649CCA"/>
  </w:style>
  <w:style w:type="paragraph" w:customStyle="1" w:styleId="DB8AE4C2B71C4023BA41722118FD5CFD">
    <w:name w:val="DB8AE4C2B71C4023BA41722118FD5CFD"/>
  </w:style>
  <w:style w:type="paragraph" w:customStyle="1" w:styleId="F40E996B47094F9E802A448882634BF2">
    <w:name w:val="F40E996B47094F9E802A448882634BF2"/>
  </w:style>
  <w:style w:type="paragraph" w:customStyle="1" w:styleId="6D198413038E4B869BA6A6DA999B3CE0">
    <w:name w:val="6D198413038E4B869BA6A6DA999B3CE0"/>
  </w:style>
  <w:style w:type="paragraph" w:customStyle="1" w:styleId="E134F7A3DBC24BA5967800DABC5C1751">
    <w:name w:val="E134F7A3DBC24BA5967800DABC5C1751"/>
  </w:style>
  <w:style w:type="paragraph" w:customStyle="1" w:styleId="D5D83056E27740BFB7CE9E7A47C59133">
    <w:name w:val="D5D83056E27740BFB7CE9E7A47C59133"/>
  </w:style>
  <w:style w:type="paragraph" w:customStyle="1" w:styleId="953E260B365A4749B7AB9FA63BA3E385">
    <w:name w:val="953E260B365A4749B7AB9FA63BA3E385"/>
  </w:style>
  <w:style w:type="paragraph" w:customStyle="1" w:styleId="F562611C42C540CC956FBE0EDAC51FC3">
    <w:name w:val="F562611C42C540CC956FBE0EDAC51FC3"/>
  </w:style>
  <w:style w:type="paragraph" w:customStyle="1" w:styleId="FB639F2517684CEF832EC6283768EBE5">
    <w:name w:val="FB639F2517684CEF832EC6283768EBE5"/>
  </w:style>
  <w:style w:type="paragraph" w:customStyle="1" w:styleId="D9C0E49BEF1C4E51876F558217207214">
    <w:name w:val="D9C0E49BEF1C4E51876F558217207214"/>
  </w:style>
  <w:style w:type="paragraph" w:customStyle="1" w:styleId="11502C68E4AC4AB4B0A6F0896AF0815F">
    <w:name w:val="11502C68E4AC4AB4B0A6F0896AF0815F"/>
  </w:style>
  <w:style w:type="paragraph" w:customStyle="1" w:styleId="567F39FA4AF0418085138E639FB2C56F">
    <w:name w:val="567F39FA4AF0418085138E639FB2C56F"/>
  </w:style>
  <w:style w:type="paragraph" w:customStyle="1" w:styleId="FF92BEC9BCF648E3B518640028129C75">
    <w:name w:val="FF92BEC9BCF648E3B518640028129C75"/>
  </w:style>
  <w:style w:type="paragraph" w:customStyle="1" w:styleId="60F5CC890B6C471FAAA320B61E1949CF">
    <w:name w:val="60F5CC890B6C471FAAA320B61E1949CF"/>
  </w:style>
  <w:style w:type="paragraph" w:customStyle="1" w:styleId="21DDA73E59A34BA4805B2479E70229BC">
    <w:name w:val="21DDA73E59A34BA4805B2479E70229BC"/>
  </w:style>
  <w:style w:type="paragraph" w:customStyle="1" w:styleId="A392A5E4C71E4FEDBC9E9E07F6D0F0B0">
    <w:name w:val="A392A5E4C71E4FEDBC9E9E07F6D0F0B0"/>
  </w:style>
  <w:style w:type="paragraph" w:customStyle="1" w:styleId="BB73BE176FED47D3B26681051548DB2A">
    <w:name w:val="BB73BE176FED47D3B26681051548DB2A"/>
  </w:style>
  <w:style w:type="paragraph" w:customStyle="1" w:styleId="E2539556281C4883B643A9D5530364C8">
    <w:name w:val="E2539556281C4883B643A9D5530364C8"/>
  </w:style>
  <w:style w:type="paragraph" w:customStyle="1" w:styleId="6E44B363CA154E5C8D0CE124A3E70CF8">
    <w:name w:val="6E44B363CA154E5C8D0CE124A3E70CF8"/>
  </w:style>
  <w:style w:type="paragraph" w:customStyle="1" w:styleId="6ABA7B59E64E4A8EA0AF06DDC0321360">
    <w:name w:val="6ABA7B59E64E4A8EA0AF06DDC0321360"/>
  </w:style>
  <w:style w:type="paragraph" w:customStyle="1" w:styleId="0DF4244C0A7C4EE293FF28E990EDF85B">
    <w:name w:val="0DF4244C0A7C4EE293FF28E990EDF85B"/>
  </w:style>
  <w:style w:type="paragraph" w:customStyle="1" w:styleId="2EF43575D87A40188FF4366BAF0CEFF3">
    <w:name w:val="2EF43575D87A40188FF4366BAF0CEFF3"/>
  </w:style>
  <w:style w:type="paragraph" w:customStyle="1" w:styleId="61D1F032415E4AF282D61A488F3383D0">
    <w:name w:val="61D1F032415E4AF282D61A488F3383D0"/>
  </w:style>
  <w:style w:type="paragraph" w:customStyle="1" w:styleId="C4D963E92806415BB192A13B4AC1B131">
    <w:name w:val="C4D963E92806415BB192A13B4AC1B13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paragraph" w:customStyle="1" w:styleId="6C7A3F0EBE884C19AF5CCEA860089F96">
    <w:name w:val="6C7A3F0EBE884C19AF5CCEA860089F96"/>
  </w:style>
  <w:style w:type="paragraph" w:customStyle="1" w:styleId="D2EA3208E2984928AE7249E04911CD28">
    <w:name w:val="D2EA3208E2984928AE7249E04911CD28"/>
    <w:rsid w:val="00B46A1D"/>
  </w:style>
  <w:style w:type="paragraph" w:customStyle="1" w:styleId="655CBCB2CD0743F3B2A5174EAB6A728E">
    <w:name w:val="655CBCB2CD0743F3B2A5174EAB6A728E"/>
    <w:rsid w:val="00B46A1D"/>
  </w:style>
  <w:style w:type="paragraph" w:customStyle="1" w:styleId="064C7064F33A4C149306BFC73089C3AE">
    <w:name w:val="064C7064F33A4C149306BFC73089C3AE"/>
    <w:rsid w:val="00B46A1D"/>
  </w:style>
  <w:style w:type="paragraph" w:customStyle="1" w:styleId="2C7F953FD1024331B2383C576DB99806">
    <w:name w:val="2C7F953FD1024331B2383C576DB99806"/>
    <w:rsid w:val="00B46A1D"/>
  </w:style>
  <w:style w:type="paragraph" w:customStyle="1" w:styleId="E8328411BA8C478D9CD74B3AD419C97A">
    <w:name w:val="E8328411BA8C478D9CD74B3AD419C97A"/>
    <w:rsid w:val="00B46A1D"/>
  </w:style>
  <w:style w:type="paragraph" w:customStyle="1" w:styleId="A560E7996B834131B20DADD705424520">
    <w:name w:val="A560E7996B834131B20DADD705424520"/>
    <w:rsid w:val="00B46A1D"/>
  </w:style>
  <w:style w:type="paragraph" w:customStyle="1" w:styleId="E960E8D2F23B453283AEF9D45A6B32D8">
    <w:name w:val="E960E8D2F23B453283AEF9D45A6B32D8"/>
    <w:rsid w:val="00B46A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{CE431F03-A468-4C8C-B74A-98905E5C7379}tf00546271_win32</Template>
  <TotalTime>0</TotalTime>
  <Pages>1</Pages>
  <Words>66</Words>
  <Characters>411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2024-04-24T17:39:00Z</dcterms:created>
  <dcterms:modified xsi:type="dcterms:W3CDTF">2024-04-24T17:59:00Z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46d3f65f-1d0f-4f07-9efc-fc11a47b2a9d</vt:lpwstr>
  </property>
</Properties>
</file>